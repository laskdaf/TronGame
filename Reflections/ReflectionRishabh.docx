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B8" w:rsidRPr="00CF69AC" w:rsidRDefault="009759B8">
      <w:pPr>
        <w:tabs>
          <w:tab w:val="right" w:pos="10285"/>
        </w:tabs>
        <w:ind w:left="275" w:right="220"/>
      </w:pPr>
    </w:p>
    <w:p w:rsidR="009759B8" w:rsidRPr="00CF69AC" w:rsidRDefault="00CB6310">
      <w:pPr>
        <w:pStyle w:val="Heading1"/>
        <w:pBdr>
          <w:bottom w:val="single" w:sz="4" w:space="1" w:color="auto"/>
        </w:pBdr>
        <w:ind w:left="275" w:right="220"/>
        <w:rPr>
          <w:sz w:val="28"/>
        </w:rPr>
      </w:pPr>
      <w:r w:rsidRPr="00CF69AC">
        <w:rPr>
          <w:sz w:val="28"/>
        </w:rPr>
        <w:t>TRON Project</w:t>
      </w:r>
      <w:r w:rsidR="009247C4" w:rsidRPr="00CF69AC">
        <w:rPr>
          <w:sz w:val="28"/>
        </w:rPr>
        <w:t xml:space="preserve"> Reflection</w:t>
      </w:r>
    </w:p>
    <w:p w:rsidR="009759B8" w:rsidRPr="00CF69AC" w:rsidRDefault="009759B8"/>
    <w:p w:rsidR="009759B8" w:rsidRPr="00CF69AC" w:rsidRDefault="009247C4">
      <w:r w:rsidRPr="00CF69AC">
        <w:t>Date:</w:t>
      </w:r>
      <w:r w:rsidRPr="00CF69AC">
        <w:tab/>
      </w:r>
      <w:r w:rsidRPr="00CF69AC">
        <w:tab/>
      </w:r>
      <w:r w:rsidR="00CB6310" w:rsidRPr="00CF69AC">
        <w:t>June 1, 2014</w:t>
      </w:r>
    </w:p>
    <w:p w:rsidR="009759B8" w:rsidRPr="00CF69AC" w:rsidRDefault="009247C4">
      <w:r w:rsidRPr="00CF69AC">
        <w:t>To:</w:t>
      </w:r>
      <w:r w:rsidRPr="00CF69AC">
        <w:tab/>
      </w:r>
      <w:r w:rsidRPr="00CF69AC">
        <w:tab/>
      </w:r>
      <w:r w:rsidR="00CB6310" w:rsidRPr="00CF69AC">
        <w:t>Mr. George Peck</w:t>
      </w:r>
    </w:p>
    <w:p w:rsidR="009759B8" w:rsidRPr="00CF69AC" w:rsidRDefault="009247C4">
      <w:r w:rsidRPr="00CF69AC">
        <w:t>From:</w:t>
      </w:r>
      <w:r w:rsidRPr="00CF69AC">
        <w:tab/>
      </w:r>
      <w:proofErr w:type="spellStart"/>
      <w:r w:rsidR="00CB6310" w:rsidRPr="00CF69AC">
        <w:t>Rishabh</w:t>
      </w:r>
      <w:proofErr w:type="spellEnd"/>
      <w:r w:rsidR="00CB6310" w:rsidRPr="00CF69AC">
        <w:t xml:space="preserve"> Swarnkar</w:t>
      </w:r>
    </w:p>
    <w:p w:rsidR="009759B8" w:rsidRPr="00CF69AC" w:rsidRDefault="009759B8"/>
    <w:p w:rsidR="009759B8" w:rsidRPr="00CF69AC" w:rsidRDefault="009247C4">
      <w:r w:rsidRPr="00CF69AC">
        <w:t>Subject:</w:t>
      </w:r>
      <w:r w:rsidRPr="00CF69AC">
        <w:tab/>
      </w:r>
      <w:r w:rsidR="00CB6310" w:rsidRPr="00CF69AC">
        <w:t>TRON</w:t>
      </w:r>
      <w:r w:rsidRPr="00CF69AC">
        <w:t xml:space="preserve"> Project Reflection</w:t>
      </w:r>
    </w:p>
    <w:p w:rsidR="009759B8" w:rsidRPr="00CF69AC" w:rsidRDefault="009759B8"/>
    <w:p w:rsidR="00CB6310" w:rsidRPr="00CF69AC" w:rsidRDefault="009247C4">
      <w:proofErr w:type="gramStart"/>
      <w:r w:rsidRPr="00CF69AC">
        <w:rPr>
          <w:b/>
          <w:bCs/>
        </w:rPr>
        <w:t>Accomplishments.</w:t>
      </w:r>
      <w:proofErr w:type="gramEnd"/>
      <w:r w:rsidRPr="00CF69AC">
        <w:t xml:space="preserve"> </w:t>
      </w:r>
      <w:r w:rsidR="00CB6310" w:rsidRPr="00CF69AC">
        <w:t xml:space="preserve"> </w:t>
      </w:r>
    </w:p>
    <w:p w:rsidR="00CB6310" w:rsidRPr="00CF69AC" w:rsidRDefault="00CB6310"/>
    <w:p w:rsidR="009759B8" w:rsidRPr="00CF69AC" w:rsidRDefault="00CF69AC">
      <w:r>
        <w:t xml:space="preserve">I worked on the </w:t>
      </w:r>
      <w:proofErr w:type="spellStart"/>
      <w:r>
        <w:t>AI</w:t>
      </w:r>
      <w:r w:rsidR="00CB6310" w:rsidRPr="00CF69AC">
        <w:t>TronPlayer</w:t>
      </w:r>
      <w:proofErr w:type="spellEnd"/>
      <w:r w:rsidR="00CB6310" w:rsidRPr="00CF69AC">
        <w:t xml:space="preserve"> along with the team, and was the main role in completing status reports, the preliminary and final specifications, and the user manual.</w:t>
      </w:r>
    </w:p>
    <w:p w:rsidR="009759B8" w:rsidRPr="00CF69AC" w:rsidRDefault="009759B8"/>
    <w:p w:rsidR="00CB6310" w:rsidRPr="00CF69AC" w:rsidRDefault="009247C4">
      <w:proofErr w:type="gramStart"/>
      <w:r w:rsidRPr="00CF69AC">
        <w:rPr>
          <w:b/>
          <w:bCs/>
        </w:rPr>
        <w:t>Learning Experience</w:t>
      </w:r>
      <w:r w:rsidRPr="00CF69AC">
        <w:t>.</w:t>
      </w:r>
      <w:proofErr w:type="gramEnd"/>
      <w:r w:rsidRPr="00CF69AC">
        <w:t xml:space="preserve"> </w:t>
      </w:r>
    </w:p>
    <w:p w:rsidR="00CB6310" w:rsidRPr="00CF69AC" w:rsidRDefault="00CB6310"/>
    <w:p w:rsidR="009759B8" w:rsidRPr="00CF69AC" w:rsidRDefault="00CB6310">
      <w:r w:rsidRPr="00CF69AC">
        <w:t>I truly believed this was the most useful project we did all year, because I had the opportunity to use what we learned as a group and take further knowledge from the outside to develop a full game. I very much appreciate this opportunity, Mr. Peck, as I see the practical uses for our knowledge put to use.</w:t>
      </w:r>
    </w:p>
    <w:p w:rsidR="00CB6310" w:rsidRPr="00CF69AC" w:rsidRDefault="00CB6310"/>
    <w:p w:rsidR="009759B8" w:rsidRPr="00CF69AC" w:rsidRDefault="009247C4">
      <w:proofErr w:type="gramStart"/>
      <w:r w:rsidRPr="00CF69AC">
        <w:rPr>
          <w:b/>
          <w:bCs/>
        </w:rPr>
        <w:t>Objectives</w:t>
      </w:r>
      <w:r w:rsidRPr="00CF69AC">
        <w:t>.</w:t>
      </w:r>
      <w:proofErr w:type="gramEnd"/>
      <w:r w:rsidRPr="00CF69AC">
        <w:t xml:space="preserve"> </w:t>
      </w:r>
    </w:p>
    <w:p w:rsidR="00CB6310" w:rsidRPr="00CF69AC" w:rsidRDefault="00CB6310"/>
    <w:p w:rsidR="00CB6310" w:rsidRPr="00CF69AC" w:rsidRDefault="009247C4">
      <w:pPr>
        <w:numPr>
          <w:ilvl w:val="0"/>
          <w:numId w:val="1"/>
        </w:numPr>
      </w:pPr>
      <w:r w:rsidRPr="00CF69AC">
        <w:t xml:space="preserve">Challenge </w:t>
      </w:r>
    </w:p>
    <w:p w:rsidR="009759B8" w:rsidRPr="00CF69AC" w:rsidRDefault="00CB6310" w:rsidP="00CB6310">
      <w:pPr>
        <w:ind w:left="360"/>
      </w:pPr>
      <w:r w:rsidRPr="00CF69AC">
        <w:t>This was a challenging task, but I could have definitely tried harder to work on more of the project to get a better feel for how networking or the Display classes work, not just algorithmic programming for the AI.</w:t>
      </w:r>
    </w:p>
    <w:p w:rsidR="00CB6310" w:rsidRPr="00CF69AC" w:rsidRDefault="00CB6310" w:rsidP="00CB6310">
      <w:pPr>
        <w:ind w:left="360"/>
        <w:rPr>
          <w:u w:val="single"/>
        </w:rPr>
      </w:pPr>
      <w:r w:rsidRPr="00CF69AC">
        <w:rPr>
          <w:u w:val="single"/>
        </w:rPr>
        <w:t>8.5</w:t>
      </w:r>
      <w:r w:rsidR="00CF69AC" w:rsidRPr="00CF69AC">
        <w:rPr>
          <w:u w:val="single"/>
        </w:rPr>
        <w:t>/10 - Numerical Assessment</w:t>
      </w:r>
    </w:p>
    <w:p w:rsidR="00CB6310" w:rsidRPr="00CF69AC" w:rsidRDefault="009247C4" w:rsidP="00CB6310">
      <w:pPr>
        <w:numPr>
          <w:ilvl w:val="0"/>
          <w:numId w:val="1"/>
        </w:numPr>
      </w:pPr>
      <w:r w:rsidRPr="00CF69AC">
        <w:t xml:space="preserve">Effort </w:t>
      </w:r>
    </w:p>
    <w:p w:rsidR="00CB6310" w:rsidRPr="00CF69AC" w:rsidRDefault="00CB6310" w:rsidP="00CB6310">
      <w:pPr>
        <w:ind w:left="360"/>
      </w:pPr>
      <w:r w:rsidRPr="00CF69AC">
        <w:t>I did work hard, but my group members worked a bit harder than me, and so they deserve a lot of credit as well.</w:t>
      </w:r>
      <w:r w:rsidRPr="00CF69AC">
        <w:br/>
      </w:r>
      <w:r w:rsidRPr="00CF69AC">
        <w:rPr>
          <w:u w:val="single"/>
        </w:rPr>
        <w:t>9</w:t>
      </w:r>
      <w:r w:rsidR="00CF69AC" w:rsidRPr="00CF69AC">
        <w:rPr>
          <w:u w:val="single"/>
        </w:rPr>
        <w:t>/10 - Numerical Assessment</w:t>
      </w:r>
    </w:p>
    <w:p w:rsidR="00CB6310" w:rsidRPr="00CF69AC" w:rsidRDefault="009247C4" w:rsidP="00CB6310">
      <w:pPr>
        <w:numPr>
          <w:ilvl w:val="0"/>
          <w:numId w:val="1"/>
        </w:numPr>
      </w:pPr>
      <w:r w:rsidRPr="00CF69AC">
        <w:t xml:space="preserve">Quality </w:t>
      </w:r>
    </w:p>
    <w:p w:rsidR="00CB6310" w:rsidRPr="00CF69AC" w:rsidRDefault="00CB6310" w:rsidP="00CB6310">
      <w:pPr>
        <w:ind w:left="360"/>
      </w:pPr>
      <w:r w:rsidRPr="00CF69AC">
        <w:t>Specifically, I did put in 100% into the work which I did, so I personally feel that I fulfilled my role in this aspect.</w:t>
      </w:r>
      <w:r w:rsidRPr="00CF69AC">
        <w:br/>
      </w:r>
      <w:r w:rsidRPr="00CF69AC">
        <w:rPr>
          <w:u w:val="single"/>
        </w:rPr>
        <w:t>10</w:t>
      </w:r>
      <w:r w:rsidR="00CF69AC" w:rsidRPr="00CF69AC">
        <w:rPr>
          <w:u w:val="single"/>
        </w:rPr>
        <w:t>/10 - Numerical Assessment</w:t>
      </w:r>
    </w:p>
    <w:p w:rsidR="00CB6310" w:rsidRPr="00CF69AC" w:rsidRDefault="009247C4" w:rsidP="00CB6310">
      <w:pPr>
        <w:numPr>
          <w:ilvl w:val="0"/>
          <w:numId w:val="1"/>
        </w:numPr>
      </w:pPr>
      <w:r w:rsidRPr="00CF69AC">
        <w:t xml:space="preserve">Problem Solving </w:t>
      </w:r>
    </w:p>
    <w:p w:rsidR="00CB6310" w:rsidRPr="00CF69AC" w:rsidRDefault="00CB6310" w:rsidP="00CB6310">
      <w:pPr>
        <w:ind w:left="360"/>
        <w:rPr>
          <w:u w:val="single"/>
        </w:rPr>
      </w:pPr>
      <w:r w:rsidRPr="00CF69AC">
        <w:t>For the documentation and the project planning, I feel I contributed a significant amount to the group’s success. I do feel, however, I could have done better for the testing.</w:t>
      </w:r>
      <w:r w:rsidRPr="00CF69AC">
        <w:br/>
      </w:r>
      <w:r w:rsidRPr="00CF69AC">
        <w:rPr>
          <w:u w:val="single"/>
        </w:rPr>
        <w:t>9</w:t>
      </w:r>
      <w:r w:rsidR="00CF69AC" w:rsidRPr="00CF69AC">
        <w:rPr>
          <w:u w:val="single"/>
        </w:rPr>
        <w:t>/10 - Numerical Assessment</w:t>
      </w:r>
    </w:p>
    <w:p w:rsidR="00CB6310" w:rsidRPr="00CF69AC" w:rsidRDefault="009247C4" w:rsidP="00CB6310">
      <w:pPr>
        <w:numPr>
          <w:ilvl w:val="0"/>
          <w:numId w:val="1"/>
        </w:numPr>
      </w:pPr>
      <w:r w:rsidRPr="00CF69AC">
        <w:t xml:space="preserve">Results </w:t>
      </w:r>
    </w:p>
    <w:p w:rsidR="00CB6310" w:rsidRPr="00CF69AC" w:rsidRDefault="00CB6310" w:rsidP="00CB6310">
      <w:pPr>
        <w:ind w:left="360"/>
        <w:rPr>
          <w:u w:val="single"/>
        </w:rPr>
      </w:pPr>
      <w:r w:rsidRPr="00CF69AC">
        <w:lastRenderedPageBreak/>
        <w:t>I think that the work I did was successful, and paid out to be completed to its fullest.</w:t>
      </w:r>
      <w:r w:rsidRPr="00CF69AC">
        <w:br/>
      </w:r>
      <w:r w:rsidRPr="00CF69AC">
        <w:rPr>
          <w:u w:val="single"/>
        </w:rPr>
        <w:t>10</w:t>
      </w:r>
      <w:r w:rsidR="00CF69AC" w:rsidRPr="00CF69AC">
        <w:rPr>
          <w:u w:val="single"/>
        </w:rPr>
        <w:t>/10 - Numerical Assessment</w:t>
      </w:r>
    </w:p>
    <w:p w:rsidR="00CB6310" w:rsidRPr="00CF69AC" w:rsidRDefault="009247C4" w:rsidP="00CB6310">
      <w:pPr>
        <w:numPr>
          <w:ilvl w:val="0"/>
          <w:numId w:val="1"/>
        </w:numPr>
      </w:pPr>
      <w:r w:rsidRPr="00CF69AC">
        <w:t xml:space="preserve">Teamwork </w:t>
      </w:r>
    </w:p>
    <w:p w:rsidR="00CB6310" w:rsidRPr="00CF69AC" w:rsidRDefault="00CB6310" w:rsidP="00CB6310">
      <w:pPr>
        <w:ind w:left="360"/>
        <w:rPr>
          <w:u w:val="single"/>
        </w:rPr>
      </w:pPr>
      <w:r w:rsidRPr="00CF69AC">
        <w:t>Overall, I feel I could have done a better job and provided more help, but I still feel I contributed at least a decent portion of the project.</w:t>
      </w:r>
      <w:r w:rsidRPr="00CF69AC">
        <w:br/>
      </w:r>
      <w:r w:rsidRPr="00CF69AC">
        <w:rPr>
          <w:u w:val="single"/>
        </w:rPr>
        <w:t>9</w:t>
      </w:r>
      <w:r w:rsidR="00CF69AC" w:rsidRPr="00CF69AC">
        <w:rPr>
          <w:u w:val="single"/>
        </w:rPr>
        <w:t>/10 - Numerical Assessment</w:t>
      </w:r>
    </w:p>
    <w:p w:rsidR="009759B8" w:rsidRPr="00CF69AC" w:rsidRDefault="009759B8"/>
    <w:p w:rsidR="00CB6310" w:rsidRPr="00CF69AC" w:rsidRDefault="009247C4">
      <w:r w:rsidRPr="00CF69AC">
        <w:rPr>
          <w:b/>
          <w:bCs/>
        </w:rPr>
        <w:t>Overall Assessment</w:t>
      </w:r>
      <w:r w:rsidRPr="00CF69AC">
        <w:t xml:space="preserve"> </w:t>
      </w:r>
    </w:p>
    <w:p w:rsidR="009759B8" w:rsidRPr="00CF69AC" w:rsidRDefault="00CB6310">
      <w:r w:rsidRPr="00CF69AC">
        <w:t xml:space="preserve">I feel that I deserve an A/A- </w:t>
      </w:r>
      <w:r w:rsidR="00CF69AC">
        <w:t xml:space="preserve">(90-93%) </w:t>
      </w:r>
      <w:r w:rsidRPr="00CF69AC">
        <w:t>on the project, because I did play my role; however, there were more challenges I could have tackled, more opportunities for me to learn and utilize, and so on. Nevertheless, I do feel this was a valuable experience for both me and my team, and I believe this was quite successful, thanks to a collaborative effort.</w:t>
      </w:r>
    </w:p>
    <w:p w:rsidR="009759B8" w:rsidRPr="00CF69AC" w:rsidRDefault="009759B8"/>
    <w:p w:rsidR="009759B8" w:rsidRPr="00CF69AC" w:rsidRDefault="009759B8"/>
    <w:p w:rsidR="009759B8" w:rsidRPr="00CF69AC" w:rsidRDefault="009759B8"/>
    <w:p w:rsidR="00C14D3B" w:rsidRPr="00CF69AC" w:rsidRDefault="00C14D3B">
      <w:pPr>
        <w:pStyle w:val="Header"/>
        <w:tabs>
          <w:tab w:val="clear" w:pos="4320"/>
          <w:tab w:val="clear" w:pos="8640"/>
        </w:tabs>
        <w:ind w:left="275" w:right="220"/>
      </w:pPr>
    </w:p>
    <w:sectPr w:rsidR="00C14D3B" w:rsidRPr="00CF69AC" w:rsidSect="009759B8">
      <w:headerReference w:type="default" r:id="rId7"/>
      <w:footerReference w:type="default" r:id="rId8"/>
      <w:pgSz w:w="12240" w:h="15840" w:code="1"/>
      <w:pgMar w:top="540" w:right="800" w:bottom="1440" w:left="935" w:header="720" w:footer="720" w:gutter="0"/>
      <w:paperSrc w:first="256" w:other="25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B9C" w:rsidRDefault="00597B9C">
      <w:r>
        <w:separator/>
      </w:r>
    </w:p>
  </w:endnote>
  <w:endnote w:type="continuationSeparator" w:id="0">
    <w:p w:rsidR="00597B9C" w:rsidRDefault="00597B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9B8" w:rsidRDefault="009247C4">
    <w:pPr>
      <w:pStyle w:val="Footer"/>
      <w:tabs>
        <w:tab w:val="clear" w:pos="4320"/>
        <w:tab w:val="clear" w:pos="8640"/>
        <w:tab w:val="right" w:pos="10450"/>
      </w:tabs>
    </w:pPr>
    <w:r>
      <w:tab/>
    </w:r>
    <w:proofErr w:type="gramStart"/>
    <w:r>
      <w:t>page</w:t>
    </w:r>
    <w:proofErr w:type="gramEnd"/>
    <w:r>
      <w:t xml:space="preserve"> </w:t>
    </w:r>
    <w:r w:rsidR="009759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759B8">
      <w:rPr>
        <w:rStyle w:val="PageNumber"/>
      </w:rPr>
      <w:fldChar w:fldCharType="separate"/>
    </w:r>
    <w:r w:rsidR="00250E7C">
      <w:rPr>
        <w:rStyle w:val="PageNumber"/>
        <w:noProof/>
      </w:rPr>
      <w:t>2</w:t>
    </w:r>
    <w:r w:rsidR="009759B8">
      <w:rPr>
        <w:rStyle w:val="PageNumber"/>
      </w:rPr>
      <w:fldChar w:fldCharType="end"/>
    </w:r>
    <w:r>
      <w:rPr>
        <w:rStyle w:val="PageNumber"/>
      </w:rPr>
      <w:t xml:space="preserve"> of </w:t>
    </w:r>
    <w:r w:rsidR="009759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9759B8">
      <w:rPr>
        <w:rStyle w:val="PageNumber"/>
      </w:rPr>
      <w:fldChar w:fldCharType="separate"/>
    </w:r>
    <w:r w:rsidR="00250E7C">
      <w:rPr>
        <w:rStyle w:val="PageNumber"/>
        <w:noProof/>
      </w:rPr>
      <w:t>2</w:t>
    </w:r>
    <w:r w:rsidR="009759B8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B9C" w:rsidRDefault="00597B9C">
      <w:r>
        <w:separator/>
      </w:r>
    </w:p>
  </w:footnote>
  <w:footnote w:type="continuationSeparator" w:id="0">
    <w:p w:rsidR="00597B9C" w:rsidRDefault="00597B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9B8" w:rsidRDefault="00CB6310">
    <w:pPr>
      <w:pStyle w:val="Header"/>
      <w:tabs>
        <w:tab w:val="clear" w:pos="8640"/>
        <w:tab w:val="right" w:pos="10450"/>
      </w:tabs>
      <w:ind w:left="-55"/>
    </w:pPr>
    <w:r>
      <w:rPr>
        <w:noProof/>
      </w:rPr>
      <w:t>TRON</w:t>
    </w:r>
    <w:r w:rsidR="00250E7C">
      <w:rPr>
        <w:noProof/>
      </w:rPr>
      <w:t xml:space="preserve"> – Rishabh Swarnkar</w:t>
    </w:r>
    <w:r w:rsidR="009247C4">
      <w:tab/>
    </w:r>
    <w:r w:rsidR="009247C4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211D5"/>
    <w:multiLevelType w:val="hybridMultilevel"/>
    <w:tmpl w:val="AA2CCC66"/>
    <w:lvl w:ilvl="0" w:tplc="82D21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55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7C4"/>
    <w:rsid w:val="00250E7C"/>
    <w:rsid w:val="00597B9C"/>
    <w:rsid w:val="009247C4"/>
    <w:rsid w:val="009759B8"/>
    <w:rsid w:val="00C14D3B"/>
    <w:rsid w:val="00CB6310"/>
    <w:rsid w:val="00CF6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B8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9759B8"/>
    <w:pPr>
      <w:keepNext/>
      <w:tabs>
        <w:tab w:val="right" w:pos="10285"/>
      </w:tabs>
      <w:spacing w:after="200"/>
      <w:ind w:left="-58"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759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759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759B8"/>
  </w:style>
  <w:style w:type="paragraph" w:styleId="BalloonText">
    <w:name w:val="Balloon Text"/>
    <w:basedOn w:val="Normal"/>
    <w:semiHidden/>
    <w:rsid w:val="00975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hwik\Downloads\06_template_reflec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06_template_reflection</Template>
  <TotalTime>39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2126</CharactersWithSpaces>
  <SharedDoc>false</SharedDoc>
  <HLinks>
    <vt:vector size="18" baseType="variant">
      <vt:variant>
        <vt:i4>6422630</vt:i4>
      </vt:variant>
      <vt:variant>
        <vt:i4>2035</vt:i4>
      </vt:variant>
      <vt:variant>
        <vt:i4>1025</vt:i4>
      </vt:variant>
      <vt:variant>
        <vt:i4>1</vt:i4>
      </vt:variant>
      <vt:variant>
        <vt:lpwstr>MBlogo</vt:lpwstr>
      </vt:variant>
      <vt:variant>
        <vt:lpwstr/>
      </vt:variant>
      <vt:variant>
        <vt:i4>6488166</vt:i4>
      </vt:variant>
      <vt:variant>
        <vt:i4>2038</vt:i4>
      </vt:variant>
      <vt:variant>
        <vt:i4>1026</vt:i4>
      </vt:variant>
      <vt:variant>
        <vt:i4>1</vt:i4>
      </vt:variant>
      <vt:variant>
        <vt:lpwstr>project_tag_wombat</vt:lpwstr>
      </vt:variant>
      <vt:variant>
        <vt:lpwstr/>
      </vt:variant>
      <vt:variant>
        <vt:i4>4522082</vt:i4>
      </vt:variant>
      <vt:variant>
        <vt:i4>2043</vt:i4>
      </vt:variant>
      <vt:variant>
        <vt:i4>1027</vt:i4>
      </vt:variant>
      <vt:variant>
        <vt:i4>1</vt:i4>
      </vt:variant>
      <vt:variant>
        <vt:lpwstr>ant_bitmap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Rithwik</cp:lastModifiedBy>
  <cp:revision>4</cp:revision>
  <cp:lastPrinted>2005-02-14T19:41:00Z</cp:lastPrinted>
  <dcterms:created xsi:type="dcterms:W3CDTF">2014-06-01T03:42:00Z</dcterms:created>
  <dcterms:modified xsi:type="dcterms:W3CDTF">2014-06-02T02:33:00Z</dcterms:modified>
</cp:coreProperties>
</file>