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2874A" w14:textId="77777777" w:rsidR="00CE51F3" w:rsidRPr="000C3F7A" w:rsidRDefault="00CE51F3">
      <w:pPr>
        <w:tabs>
          <w:tab w:val="right" w:pos="10285"/>
        </w:tabs>
        <w:ind w:left="275" w:right="220"/>
      </w:pPr>
    </w:p>
    <w:p w14:paraId="0BACD24A" w14:textId="77777777" w:rsidR="00CE51F3" w:rsidRPr="000C3F7A" w:rsidRDefault="000C3F7A">
      <w:pPr>
        <w:pStyle w:val="Heading1"/>
        <w:pBdr>
          <w:bottom w:val="single" w:sz="4" w:space="1" w:color="auto"/>
        </w:pBdr>
        <w:ind w:left="275" w:right="220"/>
        <w:rPr>
          <w:sz w:val="28"/>
        </w:rPr>
      </w:pPr>
      <w:r>
        <w:rPr>
          <w:sz w:val="28"/>
        </w:rPr>
        <w:t xml:space="preserve">Tron </w:t>
      </w:r>
      <w:r w:rsidR="009247C4" w:rsidRPr="000C3F7A">
        <w:rPr>
          <w:sz w:val="28"/>
        </w:rPr>
        <w:t>Reflection</w:t>
      </w:r>
    </w:p>
    <w:p w14:paraId="000C2166" w14:textId="77777777" w:rsidR="00CE51F3" w:rsidRPr="000C3F7A" w:rsidRDefault="00CE51F3"/>
    <w:p w14:paraId="6C6A0897" w14:textId="77777777" w:rsidR="00CE51F3" w:rsidRPr="000C3F7A" w:rsidRDefault="009247C4">
      <w:r w:rsidRPr="000C3F7A">
        <w:t>Date:</w:t>
      </w:r>
      <w:r w:rsidRPr="000C3F7A">
        <w:tab/>
      </w:r>
      <w:r w:rsidRPr="000C3F7A">
        <w:tab/>
      </w:r>
      <w:r w:rsidR="000C3F7A">
        <w:t>June 2, 2014</w:t>
      </w:r>
    </w:p>
    <w:p w14:paraId="3AD86E16" w14:textId="77777777" w:rsidR="00CE51F3" w:rsidRPr="000C3F7A" w:rsidRDefault="009247C4">
      <w:r w:rsidRPr="000C3F7A">
        <w:t>To:</w:t>
      </w:r>
      <w:r w:rsidRPr="000C3F7A">
        <w:tab/>
      </w:r>
      <w:r w:rsidRPr="000C3F7A">
        <w:tab/>
      </w:r>
      <w:r w:rsidR="000C3F7A">
        <w:t>George Peck</w:t>
      </w:r>
    </w:p>
    <w:p w14:paraId="1C041265" w14:textId="77777777" w:rsidR="00CE51F3" w:rsidRPr="000C3F7A" w:rsidRDefault="009247C4">
      <w:r w:rsidRPr="000C3F7A">
        <w:t>From:</w:t>
      </w:r>
      <w:r w:rsidRPr="000C3F7A">
        <w:tab/>
      </w:r>
      <w:r w:rsidR="000C3F7A">
        <w:t>Kevin Chang</w:t>
      </w:r>
    </w:p>
    <w:p w14:paraId="63425C58" w14:textId="77777777" w:rsidR="00CE51F3" w:rsidRPr="000C3F7A" w:rsidRDefault="00CE51F3"/>
    <w:p w14:paraId="03DD89E4" w14:textId="77777777" w:rsidR="00CE51F3" w:rsidRPr="000C3F7A" w:rsidRDefault="009247C4">
      <w:r w:rsidRPr="000C3F7A">
        <w:t>Subject:</w:t>
      </w:r>
      <w:r w:rsidRPr="000C3F7A">
        <w:tab/>
        <w:t>“</w:t>
      </w:r>
      <w:r w:rsidR="000C3F7A">
        <w:t>Tron</w:t>
      </w:r>
      <w:r w:rsidRPr="000C3F7A">
        <w:t>” Project Reflection</w:t>
      </w:r>
    </w:p>
    <w:p w14:paraId="64FFB536" w14:textId="77777777" w:rsidR="00CE51F3" w:rsidRPr="000C3F7A" w:rsidRDefault="00CE51F3"/>
    <w:p w14:paraId="40D7BA19" w14:textId="77777777" w:rsidR="00CE51F3" w:rsidRPr="000C3F7A" w:rsidRDefault="009247C4">
      <w:r w:rsidRPr="000C3F7A">
        <w:rPr>
          <w:b/>
          <w:bCs/>
        </w:rPr>
        <w:t>Accomplishments.</w:t>
      </w:r>
      <w:r w:rsidRPr="000C3F7A">
        <w:t xml:space="preserve"> </w:t>
      </w:r>
    </w:p>
    <w:p w14:paraId="2F0B36FC" w14:textId="77777777" w:rsidR="000C3F7A" w:rsidRPr="000C3F7A" w:rsidRDefault="000C3F7A">
      <w:r w:rsidRPr="000C3F7A">
        <w:tab/>
        <w:t xml:space="preserve">My </w:t>
      </w:r>
      <w:r>
        <w:t xml:space="preserve">main role in our group was </w:t>
      </w:r>
      <w:r w:rsidR="00831E41">
        <w:t>to help make</w:t>
      </w:r>
      <w:r>
        <w:t xml:space="preserve"> the</w:t>
      </w:r>
      <w:r w:rsidR="00831E41">
        <w:t xml:space="preserve"> basi</w:t>
      </w:r>
      <w:r w:rsidR="00102E81">
        <w:t>c structure of our game. I also. Help to improve the game after networking was implemented, and I insured the quality of the game. I worked on the basics of the Display, TronPlayer, and AITron classes, and continuously revised them to make them better.</w:t>
      </w:r>
    </w:p>
    <w:p w14:paraId="5C493C95" w14:textId="77777777" w:rsidR="000C3F7A" w:rsidRPr="000C3F7A" w:rsidRDefault="000C3F7A"/>
    <w:p w14:paraId="00A61492" w14:textId="77777777" w:rsidR="00102E81" w:rsidRDefault="009247C4">
      <w:r w:rsidRPr="000C3F7A">
        <w:rPr>
          <w:b/>
          <w:bCs/>
        </w:rPr>
        <w:t>Learning Experience</w:t>
      </w:r>
      <w:r w:rsidRPr="000C3F7A">
        <w:t xml:space="preserve">. </w:t>
      </w:r>
    </w:p>
    <w:p w14:paraId="7E6FE2DA" w14:textId="77777777" w:rsidR="00CE51F3" w:rsidRPr="000C3F7A" w:rsidRDefault="00102E81">
      <w:r>
        <w:tab/>
        <w:t>I believe the most important lesson from this project was the teamwork aspect. I learned that through constant teamwork we can achieve anything and everything we put our minds too. Also, this was one of the first times I helped to design a program completely from scratch. It helped put everything in perspective</w:t>
      </w:r>
      <w:r w:rsidR="009247C4" w:rsidRPr="000C3F7A">
        <w:br/>
        <w:t xml:space="preserve"> </w:t>
      </w:r>
    </w:p>
    <w:p w14:paraId="255EBFC8" w14:textId="77777777" w:rsidR="00CE51F3" w:rsidRDefault="009247C4">
      <w:r w:rsidRPr="000C3F7A">
        <w:rPr>
          <w:b/>
          <w:bCs/>
        </w:rPr>
        <w:t>Objectives</w:t>
      </w:r>
      <w:r w:rsidRPr="000C3F7A">
        <w:t xml:space="preserve">. </w:t>
      </w:r>
    </w:p>
    <w:p w14:paraId="3EF020F7" w14:textId="77777777" w:rsidR="00102E81" w:rsidRPr="000C3F7A" w:rsidRDefault="00102E81"/>
    <w:p w14:paraId="1D2D7E3F" w14:textId="77777777" w:rsidR="00CE51F3" w:rsidRDefault="009247C4">
      <w:pPr>
        <w:numPr>
          <w:ilvl w:val="0"/>
          <w:numId w:val="1"/>
        </w:numPr>
      </w:pPr>
      <w:r w:rsidRPr="000C3F7A">
        <w:t xml:space="preserve">Challenge </w:t>
      </w:r>
    </w:p>
    <w:p w14:paraId="7550FA8B" w14:textId="77777777" w:rsidR="00102E81" w:rsidRPr="000C3F7A" w:rsidRDefault="00102E81" w:rsidP="00102E81">
      <w:pPr>
        <w:numPr>
          <w:ilvl w:val="1"/>
          <w:numId w:val="1"/>
        </w:numPr>
      </w:pPr>
      <w:r>
        <w:t>I challenged myself to try to implement new types of techniques and explore the possibilities of programming. I also pushed myself to achieve beyond what I expected myself to do.</w:t>
      </w:r>
    </w:p>
    <w:p w14:paraId="3EA8A786" w14:textId="77777777" w:rsidR="00CE51F3" w:rsidRDefault="00102E81">
      <w:pPr>
        <w:numPr>
          <w:ilvl w:val="0"/>
          <w:numId w:val="1"/>
        </w:numPr>
      </w:pPr>
      <w:r>
        <w:t>Effort</w:t>
      </w:r>
    </w:p>
    <w:p w14:paraId="672F916D" w14:textId="77777777" w:rsidR="00102E81" w:rsidRPr="000C3F7A" w:rsidRDefault="00102E81" w:rsidP="00102E81">
      <w:pPr>
        <w:numPr>
          <w:ilvl w:val="1"/>
          <w:numId w:val="1"/>
        </w:numPr>
      </w:pPr>
      <w:r>
        <w:t>I worked very hard. Abhiram and I worked long hours and together through our perseverance, we were able to deliver.</w:t>
      </w:r>
    </w:p>
    <w:p w14:paraId="26EAE2F5" w14:textId="77777777" w:rsidR="00102E81" w:rsidRDefault="009247C4" w:rsidP="00102E81">
      <w:pPr>
        <w:numPr>
          <w:ilvl w:val="0"/>
          <w:numId w:val="1"/>
        </w:numPr>
      </w:pPr>
      <w:r w:rsidRPr="000C3F7A">
        <w:t>Quality</w:t>
      </w:r>
    </w:p>
    <w:p w14:paraId="1C119B1C" w14:textId="77777777" w:rsidR="00102E81" w:rsidRDefault="00102E81" w:rsidP="00102E81">
      <w:pPr>
        <w:numPr>
          <w:ilvl w:val="1"/>
          <w:numId w:val="1"/>
        </w:numPr>
      </w:pPr>
      <w:r>
        <w:t xml:space="preserve">I brought the highest quality to my performance. If the code was not perfect </w:t>
      </w:r>
      <w:r w:rsidR="00717536">
        <w:t>to my standards, I did not stop. I continued until I was able to deliver a high quality product.</w:t>
      </w:r>
    </w:p>
    <w:p w14:paraId="6A784D4C" w14:textId="77777777" w:rsidR="00CE51F3" w:rsidRDefault="009247C4" w:rsidP="00102E81">
      <w:pPr>
        <w:numPr>
          <w:ilvl w:val="0"/>
          <w:numId w:val="1"/>
        </w:numPr>
      </w:pPr>
      <w:r w:rsidRPr="000C3F7A">
        <w:t xml:space="preserve">Problem Solving </w:t>
      </w:r>
    </w:p>
    <w:p w14:paraId="243A4B6E" w14:textId="77777777" w:rsidR="00717536" w:rsidRPr="000C3F7A" w:rsidRDefault="00717536" w:rsidP="00717536">
      <w:pPr>
        <w:numPr>
          <w:ilvl w:val="1"/>
          <w:numId w:val="1"/>
        </w:numPr>
      </w:pPr>
      <w:r>
        <w:t>I was very resourceful. If I came across issues, I would attempt to solve the problem myself before asking others for assistance.</w:t>
      </w:r>
    </w:p>
    <w:p w14:paraId="6B6C873C" w14:textId="77777777" w:rsidR="00717536" w:rsidRDefault="009247C4" w:rsidP="00717536">
      <w:pPr>
        <w:numPr>
          <w:ilvl w:val="0"/>
          <w:numId w:val="1"/>
        </w:numPr>
      </w:pPr>
      <w:r w:rsidRPr="000C3F7A">
        <w:t xml:space="preserve">Results </w:t>
      </w:r>
    </w:p>
    <w:p w14:paraId="3D8D058E" w14:textId="77777777" w:rsidR="00717536" w:rsidRDefault="00717536" w:rsidP="00717536">
      <w:pPr>
        <w:numPr>
          <w:ilvl w:val="1"/>
          <w:numId w:val="1"/>
        </w:numPr>
      </w:pPr>
      <w:r>
        <w:t>The results of my efforts had a huge roll in the overall success of the project. The quality of our work proves that.</w:t>
      </w:r>
    </w:p>
    <w:p w14:paraId="661ADCB2" w14:textId="77777777" w:rsidR="00CE51F3" w:rsidRDefault="009247C4" w:rsidP="00717536">
      <w:pPr>
        <w:numPr>
          <w:ilvl w:val="0"/>
          <w:numId w:val="1"/>
        </w:numPr>
      </w:pPr>
      <w:r w:rsidRPr="000C3F7A">
        <w:t>Teamwork</w:t>
      </w:r>
    </w:p>
    <w:p w14:paraId="2F9176C6" w14:textId="77777777" w:rsidR="00717536" w:rsidRPr="000C3F7A" w:rsidRDefault="00717536" w:rsidP="00717536">
      <w:pPr>
        <w:numPr>
          <w:ilvl w:val="1"/>
          <w:numId w:val="1"/>
        </w:numPr>
      </w:pPr>
      <w:r>
        <w:t>I believe that I was a effective team player because I was not only able to contribute my own skills to the group, but I was also able encourage others to do so as well.</w:t>
      </w:r>
      <w:bookmarkStart w:id="0" w:name="_GoBack"/>
      <w:bookmarkEnd w:id="0"/>
    </w:p>
    <w:p w14:paraId="7A866929" w14:textId="77777777" w:rsidR="00CE51F3" w:rsidRDefault="009247C4">
      <w:r w:rsidRPr="000C3F7A">
        <w:rPr>
          <w:b/>
          <w:bCs/>
        </w:rPr>
        <w:lastRenderedPageBreak/>
        <w:t>Overall Assessment</w:t>
      </w:r>
      <w:r w:rsidRPr="000C3F7A">
        <w:t xml:space="preserve"> </w:t>
      </w:r>
    </w:p>
    <w:p w14:paraId="117D44EE" w14:textId="77777777" w:rsidR="00102E81" w:rsidRDefault="00102E81"/>
    <w:p w14:paraId="0DCA1BD5" w14:textId="77777777" w:rsidR="00102E81" w:rsidRPr="000C3F7A" w:rsidRDefault="00102E81">
      <w:r>
        <w:t>A: I believe that an A grade would be reasonable because of my contributions to the group. My quality and teamwork was essential to the success of the overall project.</w:t>
      </w:r>
    </w:p>
    <w:p w14:paraId="1D9A64CA" w14:textId="77777777" w:rsidR="00CE51F3" w:rsidRPr="000C3F7A" w:rsidRDefault="00CE51F3"/>
    <w:p w14:paraId="47196BE1" w14:textId="77777777" w:rsidR="00CE51F3" w:rsidRPr="000C3F7A" w:rsidRDefault="00CE51F3"/>
    <w:p w14:paraId="354C700E" w14:textId="77777777" w:rsidR="00CE51F3" w:rsidRPr="000C3F7A" w:rsidRDefault="00CE51F3"/>
    <w:p w14:paraId="50739058" w14:textId="77777777" w:rsidR="00CE51F3" w:rsidRPr="000C3F7A" w:rsidRDefault="009247C4">
      <w:r w:rsidRPr="000C3F7A">
        <w:t xml:space="preserve"> </w:t>
      </w:r>
    </w:p>
    <w:p w14:paraId="7C754FD7" w14:textId="77777777" w:rsidR="00C14D3B" w:rsidRPr="000C3F7A" w:rsidRDefault="00C14D3B">
      <w:pPr>
        <w:pStyle w:val="Header"/>
        <w:tabs>
          <w:tab w:val="clear" w:pos="4320"/>
          <w:tab w:val="clear" w:pos="8640"/>
        </w:tabs>
        <w:ind w:left="275" w:right="220"/>
      </w:pPr>
    </w:p>
    <w:sectPr w:rsidR="00C14D3B" w:rsidRPr="000C3F7A">
      <w:headerReference w:type="default" r:id="rId8"/>
      <w:footerReference w:type="default" r:id="rId9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1AB5D" w14:textId="77777777" w:rsidR="00102E81" w:rsidRDefault="00102E81">
      <w:r>
        <w:separator/>
      </w:r>
    </w:p>
  </w:endnote>
  <w:endnote w:type="continuationSeparator" w:id="0">
    <w:p w14:paraId="0C522249" w14:textId="77777777" w:rsidR="00102E81" w:rsidRDefault="0010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68B9B" w14:textId="77777777" w:rsidR="00102E81" w:rsidRDefault="00102E81">
    <w:pPr>
      <w:pStyle w:val="Footer"/>
      <w:tabs>
        <w:tab w:val="clear" w:pos="4320"/>
        <w:tab w:val="clear" w:pos="8640"/>
        <w:tab w:val="right" w:pos="1045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4DD12" w14:textId="77777777" w:rsidR="00102E81" w:rsidRDefault="00102E81">
      <w:r>
        <w:separator/>
      </w:r>
    </w:p>
  </w:footnote>
  <w:footnote w:type="continuationSeparator" w:id="0">
    <w:p w14:paraId="759BE98B" w14:textId="77777777" w:rsidR="00102E81" w:rsidRDefault="00102E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EB004" w14:textId="77777777" w:rsidR="00102E81" w:rsidRDefault="00102E81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7C4"/>
    <w:rsid w:val="000C3F7A"/>
    <w:rsid w:val="00102E81"/>
    <w:rsid w:val="00717536"/>
    <w:rsid w:val="00831E41"/>
    <w:rsid w:val="009247C4"/>
    <w:rsid w:val="00C14D3B"/>
    <w:rsid w:val="00C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6D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hwik\Downloads\06_template_refl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\Users\Rithwik\Downloads\06_template_reflection.dot</Template>
  <TotalTime>40</TotalTime>
  <Pages>2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1926</CharactersWithSpaces>
  <SharedDoc>false</SharedDoc>
  <HLinks>
    <vt:vector size="18" baseType="variant">
      <vt:variant>
        <vt:i4>6422630</vt:i4>
      </vt:variant>
      <vt:variant>
        <vt:i4>2035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2038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2043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Kevin Chang</cp:lastModifiedBy>
  <cp:revision>2</cp:revision>
  <cp:lastPrinted>2005-02-14T19:41:00Z</cp:lastPrinted>
  <dcterms:created xsi:type="dcterms:W3CDTF">2014-06-01T03:42:00Z</dcterms:created>
  <dcterms:modified xsi:type="dcterms:W3CDTF">2014-06-01T05:52:00Z</dcterms:modified>
</cp:coreProperties>
</file>